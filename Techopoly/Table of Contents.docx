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11EE" w14:textId="77777777" w:rsidR="009B201F" w:rsidRPr="002E70E9" w:rsidRDefault="009B201F" w:rsidP="009B201F">
      <w:pPr>
        <w:pStyle w:val="TOCTitle"/>
      </w:pPr>
      <w:r w:rsidRPr="002E70E9">
        <w:t>TABLE OF CONTENTS</w:t>
      </w:r>
    </w:p>
    <w:p w14:paraId="154BB62C" w14:textId="77777777" w:rsidR="009B201F" w:rsidRPr="009B201F" w:rsidRDefault="00DC41C2" w:rsidP="009B201F">
      <w:pPr>
        <w:pStyle w:val="Level1"/>
      </w:pPr>
      <w:sdt>
        <w:sdtPr>
          <w:rPr>
            <w:webHidden/>
          </w:rPr>
          <w:id w:val="371946908"/>
          <w:placeholder>
            <w:docPart w:val="D89437141EF941D1BA5884B5C8D2D2BD"/>
          </w:placeholder>
          <w:temporary/>
          <w:showingPlcHdr/>
        </w:sdtPr>
        <w:sdtEndPr/>
        <w:sdtContent>
          <w:r w:rsidR="00971AA1" w:rsidRPr="00D71686">
            <w:t>Chapter 1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35"/>
          <w:placeholder>
            <w:docPart w:val="16DB277AD7BA4A7BA4933DA342AF3509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1498803E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6936"/>
          <w:placeholder>
            <w:docPart w:val="2183D989426A40D58D84E34E591C3473"/>
          </w:placeholder>
          <w:temporary/>
          <w:showingPlcHdr/>
        </w:sdtPr>
        <w:sdtEndPr/>
        <w:sdtContent>
          <w:r w:rsidR="00971AA1" w:rsidRPr="00D71686">
            <w:t>Section 1.1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62"/>
          <w:placeholder>
            <w:docPart w:val="C052590522264542B85BCAE3F77142C0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397C7E3A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6964"/>
          <w:placeholder>
            <w:docPart w:val="EA43DAB0C0F24AA8BD7508363E7976BA"/>
          </w:placeholder>
          <w:temporary/>
          <w:showingPlcHdr/>
        </w:sdtPr>
        <w:sdtEndPr/>
        <w:sdtContent>
          <w:r w:rsidR="00971AA1" w:rsidRPr="00D71686">
            <w:t>Subsection 1.1.</w:t>
          </w:r>
          <w:r w:rsidR="00971AA1">
            <w:t>a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89"/>
          <w:placeholder>
            <w:docPart w:val="673CF0C335264698BA4CBC936BB9A23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78033748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6993"/>
          <w:placeholder>
            <w:docPart w:val="E27A276B422D4E99A49A65938BF43BA0"/>
          </w:placeholder>
          <w:temporary/>
          <w:showingPlcHdr/>
        </w:sdtPr>
        <w:sdtEndPr/>
        <w:sdtContent>
          <w:r w:rsidR="00971AA1" w:rsidRPr="00D71686">
            <w:t>Subsection 1.1.b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0"/>
          <w:placeholder>
            <w:docPart w:val="00EA6F091BEA415EA4F4A7161C75C15A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2E6CB88C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7022"/>
          <w:placeholder>
            <w:docPart w:val="7D09F08A1E5E454EB3E46CA12CEF9D4D"/>
          </w:placeholder>
          <w:temporary/>
          <w:showingPlcHdr/>
        </w:sdtPr>
        <w:sdtEndPr/>
        <w:sdtContent>
          <w:r w:rsidR="00971AA1" w:rsidRPr="00D71686">
            <w:t>Subsection 1.1.c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1"/>
          <w:placeholder>
            <w:docPart w:val="EE0E36A203AF406FA44F131DB5C0B62E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1BF0A236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051"/>
          <w:placeholder>
            <w:docPart w:val="A63805B56CA14DAFB08271AD39209BB4"/>
          </w:placeholder>
          <w:temporary/>
          <w:showingPlcHdr/>
        </w:sdtPr>
        <w:sdtEndPr/>
        <w:sdtContent>
          <w:r w:rsidR="00971AA1" w:rsidRPr="00D71686">
            <w:t>Section 1.2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2"/>
          <w:placeholder>
            <w:docPart w:val="4B6D1701109543E5A44B53C747B91A5C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798BB2CD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079"/>
          <w:placeholder>
            <w:docPart w:val="574A3E1314A444E7994304969ECAA7DE"/>
          </w:placeholder>
          <w:temporary/>
          <w:showingPlcHdr/>
        </w:sdtPr>
        <w:sdtEndPr/>
        <w:sdtContent>
          <w:r w:rsidR="00971AA1" w:rsidRPr="00D71686">
            <w:t>Section 1.3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3"/>
          <w:placeholder>
            <w:docPart w:val="071B296191254DA9839521C9D721940A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7F5763B8" w14:textId="77777777" w:rsidR="009B201F" w:rsidRPr="009B201F" w:rsidRDefault="00DC41C2" w:rsidP="009B201F">
      <w:pPr>
        <w:pStyle w:val="Level1"/>
      </w:pPr>
      <w:sdt>
        <w:sdtPr>
          <w:rPr>
            <w:webHidden/>
          </w:rPr>
          <w:id w:val="371947278"/>
          <w:placeholder>
            <w:docPart w:val="1D80BF936E604AE2A73A02ABAB45FBFD"/>
          </w:placeholder>
          <w:temporary/>
          <w:showingPlcHdr/>
        </w:sdtPr>
        <w:sdtEndPr/>
        <w:sdtContent>
          <w:r w:rsidR="00971AA1" w:rsidRPr="00D71686">
            <w:t>Chapter 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4"/>
          <w:placeholder>
            <w:docPart w:val="2A1BAE083EA043A28A6B072501AD23CA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569996C8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107"/>
          <w:placeholder>
            <w:docPart w:val="58AF4EFC49774796BB795D403ED827FC"/>
          </w:placeholder>
          <w:temporary/>
          <w:showingPlcHdr/>
        </w:sdtPr>
        <w:sdtEndPr/>
        <w:sdtContent>
          <w:r w:rsidR="00971AA1" w:rsidRPr="00D71686">
            <w:t>Section 2.1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5"/>
          <w:placeholder>
            <w:docPart w:val="FB8BD7E3F6ED414A9E79466FDBA0FDE9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5D3A6A1F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135"/>
          <w:placeholder>
            <w:docPart w:val="65F3CC7EDAE24B7AA1CC0B5C4DF5AA94"/>
          </w:placeholder>
          <w:temporary/>
          <w:showingPlcHdr/>
        </w:sdtPr>
        <w:sdtEndPr/>
        <w:sdtContent>
          <w:r w:rsidR="00971AA1" w:rsidRPr="00D71686">
            <w:t>Section 2.2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6"/>
          <w:placeholder>
            <w:docPart w:val="4102F9E43C764D2FAB7C3FE5B2DB7331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2505FD95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7163"/>
          <w:placeholder>
            <w:docPart w:val="8E42E197EED04153A442653D83DEE9A2"/>
          </w:placeholder>
          <w:temporary/>
          <w:showingPlcHdr/>
        </w:sdtPr>
        <w:sdtEndPr/>
        <w:sdtContent>
          <w:r w:rsidR="00971AA1" w:rsidRPr="00D71686">
            <w:t>Subsection 2.2.a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7"/>
          <w:placeholder>
            <w:docPart w:val="EE31DC1953104EB081A0115A1A2557F7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71DDFA31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7192"/>
          <w:placeholder>
            <w:docPart w:val="3A94A9603AA54598B19FA40DDC8CFF34"/>
          </w:placeholder>
          <w:temporary/>
          <w:showingPlcHdr/>
        </w:sdtPr>
        <w:sdtEndPr/>
        <w:sdtContent>
          <w:r w:rsidR="00971AA1" w:rsidRPr="00D71686">
            <w:t>Subsection 2.2.b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8"/>
          <w:placeholder>
            <w:docPart w:val="052AB549DB7B41CAAA98691D8E38E86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6BD42B6D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7221"/>
          <w:placeholder>
            <w:docPart w:val="517E33C53E7740009D052DD158A9A0E7"/>
          </w:placeholder>
          <w:temporary/>
          <w:showingPlcHdr/>
        </w:sdtPr>
        <w:sdtEndPr/>
        <w:sdtContent>
          <w:r w:rsidR="00971AA1" w:rsidRPr="00D71686">
            <w:t>Subsection 2.2.c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9"/>
          <w:placeholder>
            <w:docPart w:val="53AAA2424642464E9FDEA6C95F6D71C7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4592D7BA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250"/>
          <w:placeholder>
            <w:docPart w:val="104B0572F12F4E05BE3384D81B242866"/>
          </w:placeholder>
          <w:temporary/>
          <w:showingPlcHdr/>
        </w:sdtPr>
        <w:sdtEndPr/>
        <w:sdtContent>
          <w:r w:rsidR="00971AA1" w:rsidRPr="00D71686">
            <w:t>Section 2.3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0"/>
          <w:placeholder>
            <w:docPart w:val="12036533DB724F3CA3AECD498236B5A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2D6AE066" w14:textId="77777777" w:rsidR="009B201F" w:rsidRPr="009B201F" w:rsidRDefault="00DC41C2" w:rsidP="009B201F">
      <w:pPr>
        <w:pStyle w:val="Level1"/>
      </w:pPr>
      <w:sdt>
        <w:sdtPr>
          <w:rPr>
            <w:webHidden/>
          </w:rPr>
          <w:id w:val="371947306"/>
          <w:placeholder>
            <w:docPart w:val="602847ED86CC4526A6997C62FA37C3EE"/>
          </w:placeholder>
          <w:temporary/>
          <w:showingPlcHdr/>
        </w:sdtPr>
        <w:sdtEndPr/>
        <w:sdtContent>
          <w:r w:rsidR="00971AA1" w:rsidRPr="00D71686">
            <w:t>Chapter 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1"/>
          <w:placeholder>
            <w:docPart w:val="188A49382FFA4D31B2546FA15F7BD325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782F7D1F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334"/>
          <w:placeholder>
            <w:docPart w:val="0C389187EEEE43059F939FBDBE7207F0"/>
          </w:placeholder>
          <w:temporary/>
          <w:showingPlcHdr/>
        </w:sdtPr>
        <w:sdtEndPr/>
        <w:sdtContent>
          <w:r w:rsidR="00971AA1" w:rsidRPr="00D71686">
            <w:t>Section 3.1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2"/>
          <w:placeholder>
            <w:docPart w:val="D6C7ACDE4C2B4B54A7D5FD41E3AD1CA4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50E006D2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362"/>
          <w:placeholder>
            <w:docPart w:val="FC642F6897FE41119C8B92B2B0082417"/>
          </w:placeholder>
          <w:temporary/>
          <w:showingPlcHdr/>
        </w:sdtPr>
        <w:sdtEndPr/>
        <w:sdtContent>
          <w:r w:rsidR="00971AA1" w:rsidRPr="00D71686">
            <w:t>Section 3.2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3"/>
          <w:placeholder>
            <w:docPart w:val="17747DEB6AB448F7938DB8102D4E7950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3D728A2B" w14:textId="77777777" w:rsidR="009B201F" w:rsidRPr="009B201F" w:rsidRDefault="00DC41C2" w:rsidP="009B201F">
      <w:pPr>
        <w:pStyle w:val="Level2"/>
      </w:pPr>
      <w:sdt>
        <w:sdtPr>
          <w:rPr>
            <w:webHidden/>
          </w:rPr>
          <w:id w:val="371947390"/>
          <w:placeholder>
            <w:docPart w:val="7C8C6DED95D44E819164D03E05AA7F47"/>
          </w:placeholder>
          <w:temporary/>
          <w:showingPlcHdr/>
        </w:sdtPr>
        <w:sdtEndPr/>
        <w:sdtContent>
          <w:r w:rsidR="00971AA1" w:rsidRPr="00D71686">
            <w:t>Section 3.3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4"/>
          <w:placeholder>
            <w:docPart w:val="3632F27B995641D1892E895BAA0A4142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6E2B7254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7418"/>
          <w:placeholder>
            <w:docPart w:val="B9ACA05ED17C45149BD0B7BD9B7597B6"/>
          </w:placeholder>
          <w:temporary/>
          <w:showingPlcHdr/>
        </w:sdtPr>
        <w:sdtEndPr/>
        <w:sdtContent>
          <w:r w:rsidR="00971AA1" w:rsidRPr="00D71686">
            <w:t>Subsection 3.3.a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5"/>
          <w:placeholder>
            <w:docPart w:val="6B8E4D5B7A464D3A8B848DBF5D18FD4D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13CDF123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7447"/>
          <w:placeholder>
            <w:docPart w:val="BA86BD0C634F42ADB0393FEBAEC3D161"/>
          </w:placeholder>
          <w:temporary/>
          <w:showingPlcHdr/>
        </w:sdtPr>
        <w:sdtEndPr/>
        <w:sdtContent>
          <w:r w:rsidR="00971AA1" w:rsidRPr="00D71686">
            <w:t>Subsection 3.3.b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6"/>
          <w:placeholder>
            <w:docPart w:val="FD5C67F151ED427D80CF2D51F58D4595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5EA87F7D" w14:textId="77777777" w:rsidR="009B201F" w:rsidRPr="009B201F" w:rsidRDefault="00DC41C2" w:rsidP="009B201F">
      <w:pPr>
        <w:pStyle w:val="Level3"/>
      </w:pPr>
      <w:sdt>
        <w:sdtPr>
          <w:rPr>
            <w:webHidden/>
          </w:rPr>
          <w:id w:val="371947476"/>
          <w:placeholder>
            <w:docPart w:val="528BA30E31D04E8BBECA2F284FDC4519"/>
          </w:placeholder>
          <w:temporary/>
          <w:showingPlcHdr/>
        </w:sdtPr>
        <w:sdtEndPr/>
        <w:sdtContent>
          <w:r w:rsidR="00971AA1" w:rsidRPr="00D71686">
            <w:t>Subsection 3.3.c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7"/>
          <w:placeholder>
            <w:docPart w:val="FFC2DBFE1FBF472A8E04A103DE8EBD95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sectPr w:rsidR="009B201F" w:rsidRPr="009B201F" w:rsidSect="00873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C2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1C2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03EE9"/>
  <w15:docId w15:val="{424C88DB-9C5E-4CD0-9795-08C6AF24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dyr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9437141EF941D1BA5884B5C8D2D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17F8B-DDD4-4758-8286-5653522333F1}"/>
      </w:docPartPr>
      <w:docPartBody>
        <w:p w:rsidR="00000000" w:rsidRDefault="00E22300">
          <w:pPr>
            <w:pStyle w:val="D89437141EF941D1BA5884B5C8D2D2BD"/>
          </w:pPr>
          <w:r w:rsidRPr="00D71686">
            <w:t>Chapter 1</w:t>
          </w:r>
        </w:p>
      </w:docPartBody>
    </w:docPart>
    <w:docPart>
      <w:docPartPr>
        <w:name w:val="16DB277AD7BA4A7BA4933DA342AF3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16803-7B5C-4538-9ADD-11E90A559066}"/>
      </w:docPartPr>
      <w:docPartBody>
        <w:p w:rsidR="00000000" w:rsidRDefault="00E22300">
          <w:pPr>
            <w:pStyle w:val="16DB277AD7BA4A7BA4933DA342AF3509"/>
          </w:pPr>
          <w:r>
            <w:rPr>
              <w:webHidden/>
            </w:rPr>
            <w:t>#</w:t>
          </w:r>
        </w:p>
      </w:docPartBody>
    </w:docPart>
    <w:docPart>
      <w:docPartPr>
        <w:name w:val="2183D989426A40D58D84E34E591C3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E9AC4-4A77-48D2-B45B-441F1818EDB6}"/>
      </w:docPartPr>
      <w:docPartBody>
        <w:p w:rsidR="00000000" w:rsidRDefault="00E22300">
          <w:pPr>
            <w:pStyle w:val="2183D989426A40D58D84E34E591C3473"/>
          </w:pPr>
          <w:r w:rsidRPr="00D71686">
            <w:t>Section 1.1</w:t>
          </w:r>
        </w:p>
      </w:docPartBody>
    </w:docPart>
    <w:docPart>
      <w:docPartPr>
        <w:name w:val="C052590522264542B85BCAE3F7714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BF30D-9757-4A0C-B5CB-0B451E3B25EF}"/>
      </w:docPartPr>
      <w:docPartBody>
        <w:p w:rsidR="00000000" w:rsidRDefault="00E22300">
          <w:pPr>
            <w:pStyle w:val="C052590522264542B85BCAE3F77142C0"/>
          </w:pPr>
          <w:r>
            <w:rPr>
              <w:webHidden/>
            </w:rPr>
            <w:t>#</w:t>
          </w:r>
        </w:p>
      </w:docPartBody>
    </w:docPart>
    <w:docPart>
      <w:docPartPr>
        <w:name w:val="EA43DAB0C0F24AA8BD7508363E797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2A9CA-E78E-42AB-BDE8-F4C6787F37A3}"/>
      </w:docPartPr>
      <w:docPartBody>
        <w:p w:rsidR="00000000" w:rsidRDefault="00E22300">
          <w:pPr>
            <w:pStyle w:val="EA43DAB0C0F24AA8BD7508363E7976BA"/>
          </w:pPr>
          <w:r w:rsidRPr="00D71686">
            <w:t>Subsection 1.1.</w:t>
          </w:r>
          <w:r>
            <w:t>a</w:t>
          </w:r>
        </w:p>
      </w:docPartBody>
    </w:docPart>
    <w:docPart>
      <w:docPartPr>
        <w:name w:val="673CF0C335264698BA4CBC936BB9A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703BB-065E-4084-A2E8-49A8F2E993ED}"/>
      </w:docPartPr>
      <w:docPartBody>
        <w:p w:rsidR="00000000" w:rsidRDefault="00E22300">
          <w:pPr>
            <w:pStyle w:val="673CF0C335264698BA4CBC936BB9A23F"/>
          </w:pPr>
          <w:r>
            <w:rPr>
              <w:webHidden/>
            </w:rPr>
            <w:t>#</w:t>
          </w:r>
        </w:p>
      </w:docPartBody>
    </w:docPart>
    <w:docPart>
      <w:docPartPr>
        <w:name w:val="E27A276B422D4E99A49A65938BF43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F9459-5172-4023-ACFF-7863D6DB804F}"/>
      </w:docPartPr>
      <w:docPartBody>
        <w:p w:rsidR="00000000" w:rsidRDefault="00E22300">
          <w:pPr>
            <w:pStyle w:val="E27A276B422D4E99A49A65938BF43BA0"/>
          </w:pPr>
          <w:r w:rsidRPr="00D71686">
            <w:t>Subsection 1.1.b</w:t>
          </w:r>
        </w:p>
      </w:docPartBody>
    </w:docPart>
    <w:docPart>
      <w:docPartPr>
        <w:name w:val="00EA6F091BEA415EA4F4A7161C75C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5719-4915-4A30-8F67-A05C70974E8E}"/>
      </w:docPartPr>
      <w:docPartBody>
        <w:p w:rsidR="00000000" w:rsidRDefault="00E22300">
          <w:pPr>
            <w:pStyle w:val="00EA6F091BEA415EA4F4A7161C75C15A"/>
          </w:pPr>
          <w:r>
            <w:rPr>
              <w:webHidden/>
            </w:rPr>
            <w:t>#</w:t>
          </w:r>
        </w:p>
      </w:docPartBody>
    </w:docPart>
    <w:docPart>
      <w:docPartPr>
        <w:name w:val="7D09F08A1E5E454EB3E46CA12CEF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582F-B209-4C58-B035-8B984C33B2C0}"/>
      </w:docPartPr>
      <w:docPartBody>
        <w:p w:rsidR="00000000" w:rsidRDefault="00E22300">
          <w:pPr>
            <w:pStyle w:val="7D09F08A1E5E454EB3E46CA12CEF9D4D"/>
          </w:pPr>
          <w:r w:rsidRPr="00D71686">
            <w:t>Subsection 1.1.c</w:t>
          </w:r>
        </w:p>
      </w:docPartBody>
    </w:docPart>
    <w:docPart>
      <w:docPartPr>
        <w:name w:val="EE0E36A203AF406FA44F131DB5C0B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23832-089B-47A6-BB71-3F74F0D7A505}"/>
      </w:docPartPr>
      <w:docPartBody>
        <w:p w:rsidR="00000000" w:rsidRDefault="00E22300">
          <w:pPr>
            <w:pStyle w:val="EE0E36A203AF406FA44F131DB5C0B62E"/>
          </w:pPr>
          <w:r>
            <w:rPr>
              <w:webHidden/>
            </w:rPr>
            <w:t>#</w:t>
          </w:r>
        </w:p>
      </w:docPartBody>
    </w:docPart>
    <w:docPart>
      <w:docPartPr>
        <w:name w:val="A63805B56CA14DAFB08271AD39209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E5EA-D2A4-40DF-92E2-6AA97CBCFFA5}"/>
      </w:docPartPr>
      <w:docPartBody>
        <w:p w:rsidR="00000000" w:rsidRDefault="00E22300">
          <w:pPr>
            <w:pStyle w:val="A63805B56CA14DAFB08271AD39209BB4"/>
          </w:pPr>
          <w:r w:rsidRPr="00D71686">
            <w:t>Section 1.2</w:t>
          </w:r>
        </w:p>
      </w:docPartBody>
    </w:docPart>
    <w:docPart>
      <w:docPartPr>
        <w:name w:val="4B6D1701109543E5A44B53C747B91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4856C-E2E3-4396-AD0F-E82C69F1A959}"/>
      </w:docPartPr>
      <w:docPartBody>
        <w:p w:rsidR="00000000" w:rsidRDefault="00E22300">
          <w:pPr>
            <w:pStyle w:val="4B6D1701109543E5A44B53C747B91A5C"/>
          </w:pPr>
          <w:r>
            <w:rPr>
              <w:webHidden/>
            </w:rPr>
            <w:t>#</w:t>
          </w:r>
        </w:p>
      </w:docPartBody>
    </w:docPart>
    <w:docPart>
      <w:docPartPr>
        <w:name w:val="574A3E1314A444E7994304969ECA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1849-354C-4CA7-98D7-6C54B430159C}"/>
      </w:docPartPr>
      <w:docPartBody>
        <w:p w:rsidR="00000000" w:rsidRDefault="00E22300">
          <w:pPr>
            <w:pStyle w:val="574A3E1314A444E7994304969ECAA7DE"/>
          </w:pPr>
          <w:r w:rsidRPr="00D71686">
            <w:t>Section 1.3</w:t>
          </w:r>
        </w:p>
      </w:docPartBody>
    </w:docPart>
    <w:docPart>
      <w:docPartPr>
        <w:name w:val="071B296191254DA9839521C9D7219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5CFBC-3C2E-46BD-BB2C-6BC031BF2C55}"/>
      </w:docPartPr>
      <w:docPartBody>
        <w:p w:rsidR="00000000" w:rsidRDefault="00E22300">
          <w:pPr>
            <w:pStyle w:val="071B296191254DA9839521C9D721940A"/>
          </w:pPr>
          <w:r>
            <w:rPr>
              <w:webHidden/>
            </w:rPr>
            <w:t>#</w:t>
          </w:r>
        </w:p>
      </w:docPartBody>
    </w:docPart>
    <w:docPart>
      <w:docPartPr>
        <w:name w:val="1D80BF936E604AE2A73A02ABAB45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4C522-CC6F-48AF-9151-B9F0A2886669}"/>
      </w:docPartPr>
      <w:docPartBody>
        <w:p w:rsidR="00000000" w:rsidRDefault="00E22300">
          <w:pPr>
            <w:pStyle w:val="1D80BF936E604AE2A73A02ABAB45FBFD"/>
          </w:pPr>
          <w:r w:rsidRPr="00D71686">
            <w:t>Chapter 2</w:t>
          </w:r>
        </w:p>
      </w:docPartBody>
    </w:docPart>
    <w:docPart>
      <w:docPartPr>
        <w:name w:val="2A1BAE083EA043A28A6B072501AD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9B2C3-AF1A-4987-8BC3-2F57BCA952F5}"/>
      </w:docPartPr>
      <w:docPartBody>
        <w:p w:rsidR="00000000" w:rsidRDefault="00E22300">
          <w:pPr>
            <w:pStyle w:val="2A1BAE083EA043A28A6B072501AD23CA"/>
          </w:pPr>
          <w:r>
            <w:rPr>
              <w:webHidden/>
            </w:rPr>
            <w:t>#</w:t>
          </w:r>
        </w:p>
      </w:docPartBody>
    </w:docPart>
    <w:docPart>
      <w:docPartPr>
        <w:name w:val="58AF4EFC49774796BB795D403ED82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5E62C-1C2C-4D28-8D18-685C3D7F73FD}"/>
      </w:docPartPr>
      <w:docPartBody>
        <w:p w:rsidR="00000000" w:rsidRDefault="00E22300">
          <w:pPr>
            <w:pStyle w:val="58AF4EFC49774796BB795D403ED827FC"/>
          </w:pPr>
          <w:r w:rsidRPr="00D71686">
            <w:t>Section 2.1</w:t>
          </w:r>
        </w:p>
      </w:docPartBody>
    </w:docPart>
    <w:docPart>
      <w:docPartPr>
        <w:name w:val="FB8BD7E3F6ED414A9E79466FDBA0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B548-86A8-4815-8D13-7EF61EB4D0FF}"/>
      </w:docPartPr>
      <w:docPartBody>
        <w:p w:rsidR="00000000" w:rsidRDefault="00E22300">
          <w:pPr>
            <w:pStyle w:val="FB8BD7E3F6ED414A9E79466FDBA0FDE9"/>
          </w:pPr>
          <w:r>
            <w:rPr>
              <w:webHidden/>
            </w:rPr>
            <w:t>#</w:t>
          </w:r>
        </w:p>
      </w:docPartBody>
    </w:docPart>
    <w:docPart>
      <w:docPartPr>
        <w:name w:val="65F3CC7EDAE24B7AA1CC0B5C4DF5A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5292-1BFE-4C0F-8369-AC5CF8E1131A}"/>
      </w:docPartPr>
      <w:docPartBody>
        <w:p w:rsidR="00000000" w:rsidRDefault="00E22300">
          <w:pPr>
            <w:pStyle w:val="65F3CC7EDAE24B7AA1CC0B5C4DF5AA94"/>
          </w:pPr>
          <w:r w:rsidRPr="00D71686">
            <w:t>Section 2.2</w:t>
          </w:r>
        </w:p>
      </w:docPartBody>
    </w:docPart>
    <w:docPart>
      <w:docPartPr>
        <w:name w:val="4102F9E43C764D2FAB7C3FE5B2DB7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B8F21-D123-49E7-8D85-ABBBD2538304}"/>
      </w:docPartPr>
      <w:docPartBody>
        <w:p w:rsidR="00000000" w:rsidRDefault="00E22300">
          <w:pPr>
            <w:pStyle w:val="4102F9E43C764D2FAB7C3FE5B2DB7331"/>
          </w:pPr>
          <w:r>
            <w:rPr>
              <w:webHidden/>
            </w:rPr>
            <w:t>#</w:t>
          </w:r>
        </w:p>
      </w:docPartBody>
    </w:docPart>
    <w:docPart>
      <w:docPartPr>
        <w:name w:val="8E42E197EED04153A442653D83DEE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41F0-F7EF-4749-AECA-18CEF4DBCDEC}"/>
      </w:docPartPr>
      <w:docPartBody>
        <w:p w:rsidR="00000000" w:rsidRDefault="00E22300">
          <w:pPr>
            <w:pStyle w:val="8E42E197EED04153A442653D83DEE9A2"/>
          </w:pPr>
          <w:r w:rsidRPr="00D71686">
            <w:t>Subsection 2.2.a</w:t>
          </w:r>
        </w:p>
      </w:docPartBody>
    </w:docPart>
    <w:docPart>
      <w:docPartPr>
        <w:name w:val="EE31DC1953104EB081A0115A1A25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25091-7335-4646-8B34-8C0E93B5E60E}"/>
      </w:docPartPr>
      <w:docPartBody>
        <w:p w:rsidR="00000000" w:rsidRDefault="00E22300">
          <w:pPr>
            <w:pStyle w:val="EE31DC1953104EB081A0115A1A2557F7"/>
          </w:pPr>
          <w:r>
            <w:rPr>
              <w:webHidden/>
            </w:rPr>
            <w:t>#</w:t>
          </w:r>
        </w:p>
      </w:docPartBody>
    </w:docPart>
    <w:docPart>
      <w:docPartPr>
        <w:name w:val="3A94A9603AA54598B19FA40DDC8CF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8A776-A165-4DA5-9C5A-2AA76815F835}"/>
      </w:docPartPr>
      <w:docPartBody>
        <w:p w:rsidR="00000000" w:rsidRDefault="00E22300">
          <w:pPr>
            <w:pStyle w:val="3A94A9603AA54598B19FA40DDC8CFF34"/>
          </w:pPr>
          <w:r w:rsidRPr="00D71686">
            <w:t>Subsection 2.2.b</w:t>
          </w:r>
        </w:p>
      </w:docPartBody>
    </w:docPart>
    <w:docPart>
      <w:docPartPr>
        <w:name w:val="052AB549DB7B41CAAA98691D8E38E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B67C1-3790-4C1C-8DCA-8F9E475EB75F}"/>
      </w:docPartPr>
      <w:docPartBody>
        <w:p w:rsidR="00000000" w:rsidRDefault="00E22300">
          <w:pPr>
            <w:pStyle w:val="052AB549DB7B41CAAA98691D8E38E86F"/>
          </w:pPr>
          <w:r>
            <w:rPr>
              <w:webHidden/>
            </w:rPr>
            <w:t>#</w:t>
          </w:r>
        </w:p>
      </w:docPartBody>
    </w:docPart>
    <w:docPart>
      <w:docPartPr>
        <w:name w:val="517E33C53E7740009D052DD158A9A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70AE7-9C77-427E-B97E-9280C17D8ACB}"/>
      </w:docPartPr>
      <w:docPartBody>
        <w:p w:rsidR="00000000" w:rsidRDefault="00E22300">
          <w:pPr>
            <w:pStyle w:val="517E33C53E7740009D052DD158A9A0E7"/>
          </w:pPr>
          <w:r w:rsidRPr="00D71686">
            <w:t>Subsection 2.2.c</w:t>
          </w:r>
        </w:p>
      </w:docPartBody>
    </w:docPart>
    <w:docPart>
      <w:docPartPr>
        <w:name w:val="53AAA2424642464E9FDEA6C95F6D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1D372-ADDB-400C-B74D-A45BAB887926}"/>
      </w:docPartPr>
      <w:docPartBody>
        <w:p w:rsidR="00000000" w:rsidRDefault="00E22300">
          <w:pPr>
            <w:pStyle w:val="53AAA2424642464E9FDEA6C95F6D71C7"/>
          </w:pPr>
          <w:r>
            <w:rPr>
              <w:webHidden/>
            </w:rPr>
            <w:t>#</w:t>
          </w:r>
        </w:p>
      </w:docPartBody>
    </w:docPart>
    <w:docPart>
      <w:docPartPr>
        <w:name w:val="104B0572F12F4E05BE3384D81B242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9C182-D804-4E38-9052-9A65DCB26B33}"/>
      </w:docPartPr>
      <w:docPartBody>
        <w:p w:rsidR="00000000" w:rsidRDefault="00E22300">
          <w:pPr>
            <w:pStyle w:val="104B0572F12F4E05BE3384D81B242866"/>
          </w:pPr>
          <w:r w:rsidRPr="00D71686">
            <w:t>Section 2.3</w:t>
          </w:r>
        </w:p>
      </w:docPartBody>
    </w:docPart>
    <w:docPart>
      <w:docPartPr>
        <w:name w:val="12036533DB724F3CA3AECD498236B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8C1AD-0633-43A8-807D-82257F87A726}"/>
      </w:docPartPr>
      <w:docPartBody>
        <w:p w:rsidR="00000000" w:rsidRDefault="00E22300">
          <w:pPr>
            <w:pStyle w:val="12036533DB724F3CA3AECD498236B5AF"/>
          </w:pPr>
          <w:r>
            <w:rPr>
              <w:webHidden/>
            </w:rPr>
            <w:t>#</w:t>
          </w:r>
        </w:p>
      </w:docPartBody>
    </w:docPart>
    <w:docPart>
      <w:docPartPr>
        <w:name w:val="602847ED86CC4526A6997C62FA37C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702A7-B200-446D-A91D-60FD6ED39468}"/>
      </w:docPartPr>
      <w:docPartBody>
        <w:p w:rsidR="00000000" w:rsidRDefault="00E22300">
          <w:pPr>
            <w:pStyle w:val="602847ED86CC4526A6997C62FA37C3EE"/>
          </w:pPr>
          <w:r w:rsidRPr="00D71686">
            <w:t>Chapter 3</w:t>
          </w:r>
        </w:p>
      </w:docPartBody>
    </w:docPart>
    <w:docPart>
      <w:docPartPr>
        <w:name w:val="188A49382FFA4D31B2546FA15F7BD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4508E-B795-4284-B3AB-6DE6FE59AA3A}"/>
      </w:docPartPr>
      <w:docPartBody>
        <w:p w:rsidR="00000000" w:rsidRDefault="00E22300">
          <w:pPr>
            <w:pStyle w:val="188A49382FFA4D31B2546FA15F7BD325"/>
          </w:pPr>
          <w:r>
            <w:rPr>
              <w:webHidden/>
            </w:rPr>
            <w:t>#</w:t>
          </w:r>
        </w:p>
      </w:docPartBody>
    </w:docPart>
    <w:docPart>
      <w:docPartPr>
        <w:name w:val="0C389187EEEE43059F939FBDBE720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84A1F-3780-445F-88EE-B58D9883F6B3}"/>
      </w:docPartPr>
      <w:docPartBody>
        <w:p w:rsidR="00000000" w:rsidRDefault="00E22300">
          <w:pPr>
            <w:pStyle w:val="0C389187EEEE43059F939FBDBE7207F0"/>
          </w:pPr>
          <w:r w:rsidRPr="00D71686">
            <w:t>Section 3.1</w:t>
          </w:r>
        </w:p>
      </w:docPartBody>
    </w:docPart>
    <w:docPart>
      <w:docPartPr>
        <w:name w:val="D6C7ACDE4C2B4B54A7D5FD41E3AD1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18DF5-DC40-49B0-9A90-EE14A655DF21}"/>
      </w:docPartPr>
      <w:docPartBody>
        <w:p w:rsidR="00000000" w:rsidRDefault="00E22300">
          <w:pPr>
            <w:pStyle w:val="D6C7ACDE4C2B4B54A7D5FD41E3AD1CA4"/>
          </w:pPr>
          <w:r>
            <w:rPr>
              <w:webHidden/>
            </w:rPr>
            <w:t>#</w:t>
          </w:r>
        </w:p>
      </w:docPartBody>
    </w:docPart>
    <w:docPart>
      <w:docPartPr>
        <w:name w:val="FC642F6897FE41119C8B92B2B0082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E4EB-6E42-47FA-B8AD-F1D270C4C754}"/>
      </w:docPartPr>
      <w:docPartBody>
        <w:p w:rsidR="00000000" w:rsidRDefault="00E22300">
          <w:pPr>
            <w:pStyle w:val="FC642F6897FE41119C8B92B2B0082417"/>
          </w:pPr>
          <w:r w:rsidRPr="00D71686">
            <w:t>Section 3.2</w:t>
          </w:r>
        </w:p>
      </w:docPartBody>
    </w:docPart>
    <w:docPart>
      <w:docPartPr>
        <w:name w:val="17747DEB6AB448F7938DB8102D4E7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5289B-CE50-4A15-97F1-D7CE546EBEDB}"/>
      </w:docPartPr>
      <w:docPartBody>
        <w:p w:rsidR="00000000" w:rsidRDefault="00E22300">
          <w:pPr>
            <w:pStyle w:val="17747DEB6AB448F7938DB8102D4E7950"/>
          </w:pPr>
          <w:r>
            <w:rPr>
              <w:webHidden/>
            </w:rPr>
            <w:t>#</w:t>
          </w:r>
        </w:p>
      </w:docPartBody>
    </w:docPart>
    <w:docPart>
      <w:docPartPr>
        <w:name w:val="7C8C6DED95D44E819164D03E05AA7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7DD10-3609-45F1-8A27-85D53D97C1C6}"/>
      </w:docPartPr>
      <w:docPartBody>
        <w:p w:rsidR="00000000" w:rsidRDefault="00E22300">
          <w:pPr>
            <w:pStyle w:val="7C8C6DED95D44E819164D03E05AA7F47"/>
          </w:pPr>
          <w:r w:rsidRPr="00D71686">
            <w:t>Section 3.3</w:t>
          </w:r>
        </w:p>
      </w:docPartBody>
    </w:docPart>
    <w:docPart>
      <w:docPartPr>
        <w:name w:val="3632F27B995641D1892E895BAA0A4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26BFA-BBF4-4544-9E10-0AF3EB69617B}"/>
      </w:docPartPr>
      <w:docPartBody>
        <w:p w:rsidR="00000000" w:rsidRDefault="00E22300">
          <w:pPr>
            <w:pStyle w:val="3632F27B995641D1892E895BAA0A4142"/>
          </w:pPr>
          <w:r>
            <w:rPr>
              <w:webHidden/>
            </w:rPr>
            <w:t>#</w:t>
          </w:r>
        </w:p>
      </w:docPartBody>
    </w:docPart>
    <w:docPart>
      <w:docPartPr>
        <w:name w:val="B9ACA05ED17C45149BD0B7BD9B759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D37E-407F-40E3-BABB-5D08FC071D8C}"/>
      </w:docPartPr>
      <w:docPartBody>
        <w:p w:rsidR="00000000" w:rsidRDefault="00E22300">
          <w:pPr>
            <w:pStyle w:val="B9ACA05ED17C45149BD0B7BD9B7597B6"/>
          </w:pPr>
          <w:r w:rsidRPr="00D71686">
            <w:t>Subsection 3.3.a</w:t>
          </w:r>
        </w:p>
      </w:docPartBody>
    </w:docPart>
    <w:docPart>
      <w:docPartPr>
        <w:name w:val="6B8E4D5B7A464D3A8B848DBF5D18F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C156-22E9-4BEE-8AB0-8ABFA3764731}"/>
      </w:docPartPr>
      <w:docPartBody>
        <w:p w:rsidR="00000000" w:rsidRDefault="00E22300">
          <w:pPr>
            <w:pStyle w:val="6B8E4D5B7A464D3A8B848DBF5D18FD4D"/>
          </w:pPr>
          <w:r>
            <w:rPr>
              <w:webHidden/>
            </w:rPr>
            <w:t>#</w:t>
          </w:r>
        </w:p>
      </w:docPartBody>
    </w:docPart>
    <w:docPart>
      <w:docPartPr>
        <w:name w:val="BA86BD0C634F42ADB0393FEBAEC3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BB7FA-82C0-4B72-8E79-09CFF93B4C8A}"/>
      </w:docPartPr>
      <w:docPartBody>
        <w:p w:rsidR="00000000" w:rsidRDefault="00E22300">
          <w:pPr>
            <w:pStyle w:val="BA86BD0C634F42ADB0393FEBAEC3D161"/>
          </w:pPr>
          <w:r w:rsidRPr="00D71686">
            <w:t>Subsection 3.3.b</w:t>
          </w:r>
        </w:p>
      </w:docPartBody>
    </w:docPart>
    <w:docPart>
      <w:docPartPr>
        <w:name w:val="FD5C67F151ED427D80CF2D51F58D4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A58F-9D8B-4179-A848-9E696D6E7A28}"/>
      </w:docPartPr>
      <w:docPartBody>
        <w:p w:rsidR="00000000" w:rsidRDefault="00E22300">
          <w:pPr>
            <w:pStyle w:val="FD5C67F151ED427D80CF2D51F58D4595"/>
          </w:pPr>
          <w:r>
            <w:rPr>
              <w:webHidden/>
            </w:rPr>
            <w:t>#</w:t>
          </w:r>
        </w:p>
      </w:docPartBody>
    </w:docPart>
    <w:docPart>
      <w:docPartPr>
        <w:name w:val="528BA30E31D04E8BBECA2F284FDC4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DDF63-857C-41A8-95FB-283BCB946DD5}"/>
      </w:docPartPr>
      <w:docPartBody>
        <w:p w:rsidR="00000000" w:rsidRDefault="00E22300">
          <w:pPr>
            <w:pStyle w:val="528BA30E31D04E8BBECA2F284FDC4519"/>
          </w:pPr>
          <w:r w:rsidRPr="00D71686">
            <w:t>Subsection 3.3.c</w:t>
          </w:r>
        </w:p>
      </w:docPartBody>
    </w:docPart>
    <w:docPart>
      <w:docPartPr>
        <w:name w:val="FFC2DBFE1FBF472A8E04A103DE8E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B130D-4CB5-4928-A124-A794C0A426A9}"/>
      </w:docPartPr>
      <w:docPartBody>
        <w:p w:rsidR="00000000" w:rsidRDefault="00E22300">
          <w:pPr>
            <w:pStyle w:val="FFC2DBFE1FBF472A8E04A103DE8EBD95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00"/>
    <w:rsid w:val="00E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437141EF941D1BA5884B5C8D2D2BD">
    <w:name w:val="D89437141EF941D1BA5884B5C8D2D2BD"/>
  </w:style>
  <w:style w:type="paragraph" w:customStyle="1" w:styleId="16DB277AD7BA4A7BA4933DA342AF3509">
    <w:name w:val="16DB277AD7BA4A7BA4933DA342AF3509"/>
  </w:style>
  <w:style w:type="paragraph" w:customStyle="1" w:styleId="2183D989426A40D58D84E34E591C3473">
    <w:name w:val="2183D989426A40D58D84E34E591C3473"/>
  </w:style>
  <w:style w:type="paragraph" w:customStyle="1" w:styleId="C052590522264542B85BCAE3F77142C0">
    <w:name w:val="C052590522264542B85BCAE3F77142C0"/>
  </w:style>
  <w:style w:type="paragraph" w:customStyle="1" w:styleId="EA43DAB0C0F24AA8BD7508363E7976BA">
    <w:name w:val="EA43DAB0C0F24AA8BD7508363E7976BA"/>
  </w:style>
  <w:style w:type="paragraph" w:customStyle="1" w:styleId="673CF0C335264698BA4CBC936BB9A23F">
    <w:name w:val="673CF0C335264698BA4CBC936BB9A23F"/>
  </w:style>
  <w:style w:type="paragraph" w:customStyle="1" w:styleId="E27A276B422D4E99A49A65938BF43BA0">
    <w:name w:val="E27A276B422D4E99A49A65938BF43BA0"/>
  </w:style>
  <w:style w:type="paragraph" w:customStyle="1" w:styleId="00EA6F091BEA415EA4F4A7161C75C15A">
    <w:name w:val="00EA6F091BEA415EA4F4A7161C75C15A"/>
  </w:style>
  <w:style w:type="paragraph" w:customStyle="1" w:styleId="7D09F08A1E5E454EB3E46CA12CEF9D4D">
    <w:name w:val="7D09F08A1E5E454EB3E46CA12CEF9D4D"/>
  </w:style>
  <w:style w:type="paragraph" w:customStyle="1" w:styleId="EE0E36A203AF406FA44F131DB5C0B62E">
    <w:name w:val="EE0E36A203AF406FA44F131DB5C0B62E"/>
  </w:style>
  <w:style w:type="paragraph" w:customStyle="1" w:styleId="A63805B56CA14DAFB08271AD39209BB4">
    <w:name w:val="A63805B56CA14DAFB08271AD39209BB4"/>
  </w:style>
  <w:style w:type="paragraph" w:customStyle="1" w:styleId="4B6D1701109543E5A44B53C747B91A5C">
    <w:name w:val="4B6D1701109543E5A44B53C747B91A5C"/>
  </w:style>
  <w:style w:type="paragraph" w:customStyle="1" w:styleId="574A3E1314A444E7994304969ECAA7DE">
    <w:name w:val="574A3E1314A444E7994304969ECAA7DE"/>
  </w:style>
  <w:style w:type="paragraph" w:customStyle="1" w:styleId="071B296191254DA9839521C9D721940A">
    <w:name w:val="071B296191254DA9839521C9D721940A"/>
  </w:style>
  <w:style w:type="paragraph" w:customStyle="1" w:styleId="1D80BF936E604AE2A73A02ABAB45FBFD">
    <w:name w:val="1D80BF936E604AE2A73A02ABAB45FBFD"/>
  </w:style>
  <w:style w:type="paragraph" w:customStyle="1" w:styleId="2A1BAE083EA043A28A6B072501AD23CA">
    <w:name w:val="2A1BAE083EA043A28A6B072501AD23CA"/>
  </w:style>
  <w:style w:type="paragraph" w:customStyle="1" w:styleId="58AF4EFC49774796BB795D403ED827FC">
    <w:name w:val="58AF4EFC49774796BB795D403ED827FC"/>
  </w:style>
  <w:style w:type="paragraph" w:customStyle="1" w:styleId="FB8BD7E3F6ED414A9E79466FDBA0FDE9">
    <w:name w:val="FB8BD7E3F6ED414A9E79466FDBA0FDE9"/>
  </w:style>
  <w:style w:type="paragraph" w:customStyle="1" w:styleId="65F3CC7EDAE24B7AA1CC0B5C4DF5AA94">
    <w:name w:val="65F3CC7EDAE24B7AA1CC0B5C4DF5AA94"/>
  </w:style>
  <w:style w:type="paragraph" w:customStyle="1" w:styleId="4102F9E43C764D2FAB7C3FE5B2DB7331">
    <w:name w:val="4102F9E43C764D2FAB7C3FE5B2DB7331"/>
  </w:style>
  <w:style w:type="paragraph" w:customStyle="1" w:styleId="8E42E197EED04153A442653D83DEE9A2">
    <w:name w:val="8E42E197EED04153A442653D83DEE9A2"/>
  </w:style>
  <w:style w:type="paragraph" w:customStyle="1" w:styleId="EE31DC1953104EB081A0115A1A2557F7">
    <w:name w:val="EE31DC1953104EB081A0115A1A2557F7"/>
  </w:style>
  <w:style w:type="paragraph" w:customStyle="1" w:styleId="3A94A9603AA54598B19FA40DDC8CFF34">
    <w:name w:val="3A94A9603AA54598B19FA40DDC8CFF34"/>
  </w:style>
  <w:style w:type="paragraph" w:customStyle="1" w:styleId="052AB549DB7B41CAAA98691D8E38E86F">
    <w:name w:val="052AB549DB7B41CAAA98691D8E38E86F"/>
  </w:style>
  <w:style w:type="paragraph" w:customStyle="1" w:styleId="517E33C53E7740009D052DD158A9A0E7">
    <w:name w:val="517E33C53E7740009D052DD158A9A0E7"/>
  </w:style>
  <w:style w:type="paragraph" w:customStyle="1" w:styleId="53AAA2424642464E9FDEA6C95F6D71C7">
    <w:name w:val="53AAA2424642464E9FDEA6C95F6D71C7"/>
  </w:style>
  <w:style w:type="paragraph" w:customStyle="1" w:styleId="104B0572F12F4E05BE3384D81B242866">
    <w:name w:val="104B0572F12F4E05BE3384D81B242866"/>
  </w:style>
  <w:style w:type="paragraph" w:customStyle="1" w:styleId="12036533DB724F3CA3AECD498236B5AF">
    <w:name w:val="12036533DB724F3CA3AECD498236B5AF"/>
  </w:style>
  <w:style w:type="paragraph" w:customStyle="1" w:styleId="602847ED86CC4526A6997C62FA37C3EE">
    <w:name w:val="602847ED86CC4526A6997C62FA37C3EE"/>
  </w:style>
  <w:style w:type="paragraph" w:customStyle="1" w:styleId="188A49382FFA4D31B2546FA15F7BD325">
    <w:name w:val="188A49382FFA4D31B2546FA15F7BD325"/>
  </w:style>
  <w:style w:type="paragraph" w:customStyle="1" w:styleId="0C389187EEEE43059F939FBDBE7207F0">
    <w:name w:val="0C389187EEEE43059F939FBDBE7207F0"/>
  </w:style>
  <w:style w:type="paragraph" w:customStyle="1" w:styleId="D6C7ACDE4C2B4B54A7D5FD41E3AD1CA4">
    <w:name w:val="D6C7ACDE4C2B4B54A7D5FD41E3AD1CA4"/>
  </w:style>
  <w:style w:type="paragraph" w:customStyle="1" w:styleId="FC642F6897FE41119C8B92B2B0082417">
    <w:name w:val="FC642F6897FE41119C8B92B2B0082417"/>
  </w:style>
  <w:style w:type="paragraph" w:customStyle="1" w:styleId="17747DEB6AB448F7938DB8102D4E7950">
    <w:name w:val="17747DEB6AB448F7938DB8102D4E7950"/>
  </w:style>
  <w:style w:type="paragraph" w:customStyle="1" w:styleId="7C8C6DED95D44E819164D03E05AA7F47">
    <w:name w:val="7C8C6DED95D44E819164D03E05AA7F47"/>
  </w:style>
  <w:style w:type="paragraph" w:customStyle="1" w:styleId="3632F27B995641D1892E895BAA0A4142">
    <w:name w:val="3632F27B995641D1892E895BAA0A4142"/>
  </w:style>
  <w:style w:type="paragraph" w:customStyle="1" w:styleId="B9ACA05ED17C45149BD0B7BD9B7597B6">
    <w:name w:val="B9ACA05ED17C45149BD0B7BD9B7597B6"/>
  </w:style>
  <w:style w:type="paragraph" w:customStyle="1" w:styleId="6B8E4D5B7A464D3A8B848DBF5D18FD4D">
    <w:name w:val="6B8E4D5B7A464D3A8B848DBF5D18FD4D"/>
  </w:style>
  <w:style w:type="paragraph" w:customStyle="1" w:styleId="BA86BD0C634F42ADB0393FEBAEC3D161">
    <w:name w:val="BA86BD0C634F42ADB0393FEBAEC3D161"/>
  </w:style>
  <w:style w:type="paragraph" w:customStyle="1" w:styleId="FD5C67F151ED427D80CF2D51F58D4595">
    <w:name w:val="FD5C67F151ED427D80CF2D51F58D4595"/>
  </w:style>
  <w:style w:type="paragraph" w:customStyle="1" w:styleId="528BA30E31D04E8BBECA2F284FDC4519">
    <w:name w:val="528BA30E31D04E8BBECA2F284FDC4519"/>
  </w:style>
  <w:style w:type="paragraph" w:customStyle="1" w:styleId="FFC2DBFE1FBF472A8E04A103DE8EBD95">
    <w:name w:val="FFC2DBFE1FBF472A8E04A103DE8EB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kodyr</dc:creator>
  <cp:lastModifiedBy>Kody Roller</cp:lastModifiedBy>
  <cp:revision>1</cp:revision>
  <dcterms:created xsi:type="dcterms:W3CDTF">2021-03-21T22:06:00Z</dcterms:created>
  <dcterms:modified xsi:type="dcterms:W3CDTF">2021-03-21T22:06:00Z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